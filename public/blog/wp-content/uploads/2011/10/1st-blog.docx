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347787D1-DF35-4BF6-A311-0CB4956DAC84}"/>
            <w:text/>
          </w:sdtPr>
          <w:sdtContent>
            <w:p w:rsidR="00780D76" w:rsidRDefault="00A914EF">
              <w:pPr>
                <w:pStyle w:val="Publishwithline"/>
              </w:pPr>
              <w:r>
                <w:t>How to play rummy skillfully?</w:t>
              </w:r>
            </w:p>
          </w:sdtContent>
        </w:sdt>
        <w:p w:rsidR="00780D76" w:rsidRDefault="00780D76">
          <w:pPr>
            <w:pStyle w:val="underline"/>
          </w:pPr>
        </w:p>
        <w:p w:rsidR="00780D76" w:rsidRDefault="00780D76">
          <w:pPr>
            <w:pStyle w:val="PadderBetweenControlandBody"/>
          </w:pPr>
        </w:p>
      </w:sdtContent>
    </w:sdt>
    <w:p w:rsidR="00A914EF" w:rsidRDefault="00A914EF" w:rsidP="00A914EF">
      <w:pPr>
        <w:pStyle w:val="ListParagraph"/>
        <w:spacing w:after="0"/>
        <w:ind w:left="792"/>
        <w:jc w:val="center"/>
        <w:rPr>
          <w:rFonts w:ascii="Arial" w:eastAsia="Times New Roman" w:hAnsi="Arial" w:cs="Arial"/>
          <w:b/>
          <w:color w:val="000000"/>
          <w:sz w:val="28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8"/>
          <w:u w:val="single"/>
          <w:shd w:val="clear" w:color="auto" w:fill="FFFFFF"/>
        </w:rPr>
        <w:t>Basics</w:t>
      </w:r>
    </w:p>
    <w:p w:rsidR="00A914EF" w:rsidRDefault="00A914EF" w:rsidP="00A914EF">
      <w:pPr>
        <w:pStyle w:val="ListParagraph"/>
        <w:spacing w:after="0"/>
        <w:ind w:left="792"/>
        <w:jc w:val="center"/>
        <w:rPr>
          <w:rFonts w:ascii="Arial" w:eastAsia="Times New Roman" w:hAnsi="Arial" w:cs="Arial"/>
          <w:b/>
          <w:color w:val="000000"/>
          <w:sz w:val="28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8"/>
          <w:u w:val="single"/>
          <w:shd w:val="clear" w:color="auto" w:fill="FFFFFF"/>
        </w:rPr>
        <w:t xml:space="preserve">1.1 </w:t>
      </w:r>
      <w:r w:rsidRPr="00464E60">
        <w:rPr>
          <w:rFonts w:ascii="Arial" w:eastAsia="Times New Roman" w:hAnsi="Arial" w:cs="Arial"/>
          <w:b/>
          <w:color w:val="000000"/>
          <w:sz w:val="28"/>
          <w:u w:val="single"/>
          <w:shd w:val="clear" w:color="auto" w:fill="FFFFFF"/>
        </w:rPr>
        <w:t>How to set your cards?</w:t>
      </w:r>
    </w:p>
    <w:p w:rsidR="00A914EF" w:rsidRDefault="00A914EF" w:rsidP="00A914EF">
      <w:pPr>
        <w:pStyle w:val="ListParagraph"/>
        <w:spacing w:after="0"/>
        <w:ind w:left="792"/>
        <w:jc w:val="center"/>
        <w:rPr>
          <w:rFonts w:ascii="Arial" w:eastAsia="Times New Roman" w:hAnsi="Arial" w:cs="Arial"/>
          <w:b/>
          <w:color w:val="000000"/>
          <w:sz w:val="28"/>
          <w:u w:val="single"/>
          <w:shd w:val="clear" w:color="auto" w:fill="FFFFFF"/>
        </w:rPr>
      </w:pPr>
    </w:p>
    <w:p w:rsidR="00A914EF" w:rsidRDefault="00A914EF" w:rsidP="00A914EF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Rummy is a game of making sets of cards! So it becomes very important to know why and how to make sets?</w:t>
      </w:r>
    </w:p>
    <w:p w:rsidR="00A914EF" w:rsidRDefault="00A914EF" w:rsidP="00A914EF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Why to make sets? A simple reason – So that we don’t throw the useful cards, complex reason like to know which cards to discard.</w:t>
      </w:r>
    </w:p>
    <w:p w:rsidR="00A914EF" w:rsidRDefault="00A914EF" w:rsidP="00A914EF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As you know in Indian household traditional rummy the basic rules are:</w:t>
      </w:r>
    </w:p>
    <w:p w:rsidR="00A914EF" w:rsidRDefault="00A914EF" w:rsidP="00A914EF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Make one primary set of minimum 3 sequential cards </w:t>
      </w:r>
    </w:p>
    <w:p w:rsidR="00A914EF" w:rsidRPr="00C50C12" w:rsidRDefault="00A914EF" w:rsidP="00A914EF">
      <w:pPr>
        <w:spacing w:after="0"/>
        <w:ind w:left="36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635</wp:posOffset>
            </wp:positionV>
            <wp:extent cx="1047750" cy="838200"/>
            <wp:effectExtent l="19050" t="0" r="0" b="0"/>
            <wp:wrapSquare wrapText="bothSides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Or  </w:t>
      </w: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895350" cy="809625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F" w:rsidRDefault="00A914EF" w:rsidP="00A914EF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Make a duplicate set of minimum 3 sequential cards ( with or without joker)</w:t>
      </w:r>
    </w:p>
    <w:p w:rsidR="00A914EF" w:rsidRDefault="00A914EF" w:rsidP="00A914EF">
      <w:pPr>
        <w:pStyle w:val="ListParagraph"/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857250" cy="866775"/>
            <wp:effectExtent l="19050" t="0" r="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 </w:t>
      </w:r>
    </w:p>
    <w:p w:rsidR="00A914EF" w:rsidRDefault="00A914EF" w:rsidP="00A914EF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Make a set (sequential cards or same cards from different suits) of 3 and 4 cards.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t xml:space="preserve">            </w:t>
      </w: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838200" cy="790575"/>
            <wp:effectExtent l="1905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981075" cy="781050"/>
            <wp:effectExtent l="19050" t="0" r="9525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So, to achieve the above one has to set his cards in a way that he doesn’t confuse and discard the right cards.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Pr="00527E98" w:rsidRDefault="00A914EF" w:rsidP="00A914EF">
      <w:pPr>
        <w:spacing w:after="0"/>
        <w:rPr>
          <w:rFonts w:ascii="Arial" w:eastAsia="Times New Roman" w:hAnsi="Arial" w:cs="Arial"/>
          <w:b/>
          <w:color w:val="000000"/>
          <w:sz w:val="24"/>
          <w:u w:val="single"/>
          <w:shd w:val="clear" w:color="auto" w:fill="FFFFFF"/>
        </w:rPr>
      </w:pPr>
      <w:r w:rsidRPr="00527E98">
        <w:rPr>
          <w:rFonts w:ascii="Arial" w:eastAsia="Times New Roman" w:hAnsi="Arial" w:cs="Arial"/>
          <w:b/>
          <w:color w:val="000000"/>
          <w:sz w:val="24"/>
          <w:u w:val="single"/>
          <w:shd w:val="clear" w:color="auto" w:fill="FFFFFF"/>
        </w:rPr>
        <w:t>How to make sets?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Two kinds of sets can be made:</w:t>
      </w:r>
    </w:p>
    <w:p w:rsidR="00A914EF" w:rsidRPr="00527E98" w:rsidRDefault="00A914EF" w:rsidP="00A914EF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527E98">
        <w:rPr>
          <w:rFonts w:ascii="Arial" w:eastAsia="Times New Roman" w:hAnsi="Arial" w:cs="Arial"/>
          <w:color w:val="000000"/>
          <w:sz w:val="24"/>
          <w:shd w:val="clear" w:color="auto" w:fill="FFFFFF"/>
        </w:rPr>
        <w:t>Sequence</w:t>
      </w:r>
      <w:r w:rsidRPr="00527E98"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895350" cy="809625"/>
            <wp:effectExtent l="19050" t="0" r="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7E98"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2. </w:t>
      </w:r>
      <w:r w:rsidRPr="00527E98">
        <w:rPr>
          <w:rFonts w:ascii="Arial" w:eastAsia="Times New Roman" w:hAnsi="Arial" w:cs="Arial"/>
          <w:color w:val="000000"/>
          <w:sz w:val="24"/>
          <w:shd w:val="clear" w:color="auto" w:fill="FFFFFF"/>
        </w:rPr>
        <w:t>Same cards from different suits</w:t>
      </w:r>
      <w:r w:rsidRPr="00527E98"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838200" cy="790575"/>
            <wp:effectExtent l="1905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Before sets are made the cards will look like this: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lastRenderedPageBreak/>
        <w:drawing>
          <wp:inline distT="0" distB="0" distL="0" distR="0">
            <wp:extent cx="2524125" cy="904875"/>
            <wp:effectExtent l="19050" t="0" r="9525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I believe by looking at the above 13 cards you cannot make it directly which sets can be made, or should one play this game or not.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Hence we sort them by suits and then in the order of the cards,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To make the sets you need to sort your cards so that you can check which sets can be formed from the cards presented to you: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hyperlink r:id="rId12" w:history="1">
        <w:r w:rsidRPr="002A1A18">
          <w:rPr>
            <w:rStyle w:val="Hyperlink"/>
            <w:rFonts w:ascii="Arial" w:eastAsia="Times New Roman" w:hAnsi="Arial" w:cs="Arial"/>
            <w:sz w:val="24"/>
            <w:shd w:val="clear" w:color="auto" w:fill="FFFFFF"/>
          </w:rPr>
          <w:t>http://taashtime.com</w:t>
        </w:r>
      </w:hyperlink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 gives you a button which makes it easy for you to sort your cards, by pressing </w:t>
      </w:r>
      <w:r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 xml:space="preserve">SORT </w:t>
      </w: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button!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676275" cy="352425"/>
            <wp:effectExtent l="19050" t="0" r="9525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F" w:rsidRPr="005E10E2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3914775" cy="904875"/>
            <wp:effectExtent l="19050" t="0" r="9525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Now you can see that we can make sets of the following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Spades 9 and J can become a set if spade 10 comes us to us in further rounds</w:t>
      </w:r>
    </w:p>
    <w:p w:rsidR="00A914EF" w:rsidRDefault="00A914EF" w:rsidP="00A914EF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With Hearts 6 and 9 we may not be able to make a sequence set but this can be used for making a triplet or quadruplet set with Spade 9 or diamond 6</w:t>
      </w:r>
    </w:p>
    <w:p w:rsidR="00A914EF" w:rsidRDefault="00A914EF" w:rsidP="00A914EF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With Clubs 8 , 10 and J we can make a set if we get clubs 9 </w:t>
      </w:r>
    </w:p>
    <w:p w:rsidR="00A914EF" w:rsidRDefault="00A914EF" w:rsidP="00A914EF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Diamond 3 cannot be used any set, Diamond 6,7  can be made a set if we get Diamond 5 or 8 and also Diamond J and Q can be made a set if we get Diamond 10 or K.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This kind of inferences will help us to proceed further in the game and make sets.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Once we are successful making sets after receiving and discarding the cards, before winning our cards will look like this</w:t>
      </w: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spacing w:after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4248150" cy="866775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F" w:rsidRDefault="00A914EF" w:rsidP="00A914EF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</w:p>
    <w:p w:rsidR="00A914EF" w:rsidRDefault="00A914EF" w:rsidP="00A914EF">
      <w:pPr>
        <w:pStyle w:val="ListParagraph"/>
        <w:numPr>
          <w:ilvl w:val="0"/>
          <w:numId w:val="4"/>
        </w:numPr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C50C12">
        <w:rPr>
          <w:rFonts w:ascii="Arial" w:eastAsia="Times New Roman" w:hAnsi="Arial" w:cs="Arial"/>
          <w:color w:val="000000"/>
          <w:sz w:val="24"/>
          <w:shd w:val="clear" w:color="auto" w:fill="FFFFFF"/>
        </w:rPr>
        <w:t>At the starting we have thought that if we get Spades 10 we could make the spade 9,10, J set but after discarding certain cards we are not having that in the final winning sets</w:t>
      </w:r>
    </w:p>
    <w:p w:rsidR="00A914EF" w:rsidRPr="00C50C12" w:rsidRDefault="00A914EF" w:rsidP="00A914EF">
      <w:pPr>
        <w:pStyle w:val="ListParagraph"/>
        <w:numPr>
          <w:ilvl w:val="0"/>
          <w:numId w:val="4"/>
        </w:numPr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C50C12">
        <w:rPr>
          <w:rFonts w:ascii="Arial" w:eastAsia="Times New Roman" w:hAnsi="Arial" w:cs="Arial"/>
          <w:color w:val="000000"/>
          <w:sz w:val="24"/>
          <w:shd w:val="clear" w:color="auto" w:fill="FFFFFF"/>
        </w:rPr>
        <w:t>But Spade J was used to make a triplet along with Diamond J and clubs J</w:t>
      </w:r>
    </w:p>
    <w:p w:rsidR="00A914EF" w:rsidRDefault="00A914EF" w:rsidP="00A914EF">
      <w:pPr>
        <w:pStyle w:val="ListParagraph"/>
        <w:numPr>
          <w:ilvl w:val="0"/>
          <w:numId w:val="4"/>
        </w:numPr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C50C12">
        <w:rPr>
          <w:rFonts w:ascii="Arial" w:eastAsia="Times New Roman" w:hAnsi="Arial" w:cs="Arial"/>
          <w:color w:val="000000"/>
          <w:sz w:val="24"/>
          <w:shd w:val="clear" w:color="auto" w:fill="FFFFFF"/>
        </w:rPr>
        <w:t>All the hearts cards have been discarded as we thought making sets with Hearts 6 and 9 are difficult.</w:t>
      </w:r>
    </w:p>
    <w:p w:rsidR="00A914EF" w:rsidRDefault="00A914EF" w:rsidP="00A914EF">
      <w:pPr>
        <w:pStyle w:val="ListParagraph"/>
        <w:numPr>
          <w:ilvl w:val="0"/>
          <w:numId w:val="4"/>
        </w:numPr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As we have received Clubs 9 we could make the clubs 8, 9, 10 sequence</w:t>
      </w:r>
    </w:p>
    <w:p w:rsidR="00A914EF" w:rsidRDefault="00A914EF" w:rsidP="00A914EF">
      <w:pPr>
        <w:pStyle w:val="ListParagraph"/>
        <w:numPr>
          <w:ilvl w:val="0"/>
          <w:numId w:val="4"/>
        </w:numPr>
        <w:spacing w:after="0"/>
        <w:ind w:left="0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While discarding we have received the full set of Diamond A, 2, 4 to support Diamond 3 and unlike as decided initially we have used Diamond 3 and could make a Duplicate sequence set.</w:t>
      </w:r>
    </w:p>
    <w:p w:rsidR="00780D76" w:rsidRDefault="00A914EF" w:rsidP="00A914EF"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Diamond 6 and 7 along with a joker has become our final set.</w:t>
      </w:r>
    </w:p>
    <w:sectPr w:rsidR="00780D76" w:rsidSect="00780D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89"/>
    <w:multiLevelType w:val="hybridMultilevel"/>
    <w:tmpl w:val="9988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91507"/>
    <w:multiLevelType w:val="hybridMultilevel"/>
    <w:tmpl w:val="981CE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01AB2"/>
    <w:multiLevelType w:val="multilevel"/>
    <w:tmpl w:val="0234D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C967533"/>
    <w:multiLevelType w:val="hybridMultilevel"/>
    <w:tmpl w:val="172A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</w:compat>
  <w:docVars>
    <w:docVar w:name="Blog" w:val="1"/>
  </w:docVars>
  <w:rsids>
    <w:rsidRoot w:val="00A914EF"/>
    <w:rsid w:val="00780D76"/>
    <w:rsid w:val="00A914EF"/>
    <w:rsid w:val="00E17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780D76"/>
  </w:style>
  <w:style w:type="paragraph" w:styleId="Heading1">
    <w:name w:val="heading 1"/>
    <w:basedOn w:val="Normal"/>
    <w:next w:val="Normal"/>
    <w:uiPriority w:val="5"/>
    <w:qFormat/>
    <w:rsid w:val="00780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780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780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780D76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780D76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780D76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780D76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780D76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780D76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780D76"/>
    <w:rPr>
      <w:color w:val="808080"/>
    </w:rPr>
  </w:style>
  <w:style w:type="paragraph" w:customStyle="1" w:styleId="Account">
    <w:name w:val="Account"/>
    <w:semiHidden/>
    <w:rsid w:val="00780D76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780D76"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780D76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80D76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780D76"/>
    <w:rPr>
      <w:i/>
      <w:iCs/>
    </w:rPr>
  </w:style>
  <w:style w:type="character" w:styleId="Strong">
    <w:name w:val="Strong"/>
    <w:basedOn w:val="DefaultParagraphFont"/>
    <w:uiPriority w:val="22"/>
    <w:qFormat/>
    <w:rsid w:val="00780D76"/>
    <w:rPr>
      <w:b/>
      <w:bCs/>
    </w:rPr>
  </w:style>
  <w:style w:type="paragraph" w:customStyle="1" w:styleId="underline">
    <w:name w:val="underline"/>
    <w:semiHidden/>
    <w:rsid w:val="00780D76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780D76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4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4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aashtime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78A3"/>
    <w:rsid w:val="001E78A3"/>
    <w:rsid w:val="0058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8A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How to play rummy skillfully?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47787D1-DF35-4BF6-A311-0CB4956DAC8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9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Fortuity</dc:creator>
  <cp:keywords/>
  <dc:description/>
  <cp:lastModifiedBy>Fortuity</cp:lastModifiedBy>
  <cp:revision>1</cp:revision>
  <dcterms:created xsi:type="dcterms:W3CDTF">2011-10-10T08:15:00Z</dcterms:created>
  <dcterms:modified xsi:type="dcterms:W3CDTF">2011-10-10T08:24:00Z</dcterms:modified>
</cp:coreProperties>
</file>